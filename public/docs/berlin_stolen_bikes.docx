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C3DD" w14:textId="16A33813" w:rsidR="00C6554A" w:rsidRPr="008B5277" w:rsidRDefault="005E339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2B6465A" wp14:editId="6E2B853C">
            <wp:extent cx="54768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9DBAB28" w14:textId="67B489BC" w:rsidR="00C6554A" w:rsidRDefault="005E3399" w:rsidP="00C6554A">
      <w:pPr>
        <w:pStyle w:val="Title"/>
      </w:pPr>
      <w:r>
        <w:t>Berlin Stolen Bikes</w:t>
      </w:r>
    </w:p>
    <w:p w14:paraId="5B420E5F" w14:textId="11085D67" w:rsidR="00C6554A" w:rsidRPr="00D5413C" w:rsidRDefault="005E3399" w:rsidP="00C6554A">
      <w:pPr>
        <w:pStyle w:val="Subtitle"/>
      </w:pPr>
      <w:r>
        <w:t>JOIN.COM – ONLINE CODING CHALLENGE</w:t>
      </w:r>
    </w:p>
    <w:p w14:paraId="35797E8E" w14:textId="77777777" w:rsidR="005E3399" w:rsidRDefault="005E3399" w:rsidP="00C6554A">
      <w:pPr>
        <w:pStyle w:val="ContactInfo"/>
      </w:pPr>
      <w:r>
        <w:t xml:space="preserve">Renish </w:t>
      </w:r>
      <w:proofErr w:type="spellStart"/>
      <w:r>
        <w:t>Bhaskaran</w:t>
      </w:r>
      <w:proofErr w:type="spellEnd"/>
      <w:r w:rsidR="00C6554A">
        <w:t xml:space="preserve"> | </w:t>
      </w:r>
      <w:r>
        <w:t>Senior Engineer</w:t>
      </w:r>
      <w:r w:rsidR="00C6554A">
        <w:t xml:space="preserve"> |</w:t>
      </w:r>
      <w:r w:rsidR="00C6554A" w:rsidRPr="00D5413C">
        <w:t xml:space="preserve"> </w:t>
      </w:r>
      <w:r>
        <w:t>10</w:t>
      </w:r>
      <w:r w:rsidRPr="005E3399">
        <w:rPr>
          <w:vertAlign w:val="superscript"/>
        </w:rPr>
        <w:t>th</w:t>
      </w:r>
      <w:r>
        <w:t xml:space="preserve"> May 2019</w:t>
      </w:r>
    </w:p>
    <w:p w14:paraId="339D22C5" w14:textId="77777777" w:rsidR="005E3399" w:rsidRDefault="005E3399" w:rsidP="00C6554A">
      <w:pPr>
        <w:pStyle w:val="ContactInfo"/>
      </w:pPr>
    </w:p>
    <w:p w14:paraId="241E80E8" w14:textId="4143FA14" w:rsidR="005E3399" w:rsidRDefault="005E3399" w:rsidP="005E3399">
      <w:pPr>
        <w:pStyle w:val="ContactInfo"/>
      </w:pPr>
      <w:r w:rsidRPr="005E3399">
        <w:rPr>
          <w:sz w:val="24"/>
        </w:rPr>
        <w:t>DOCUMENTATION</w:t>
      </w:r>
      <w:r w:rsidR="00C6554A">
        <w:br w:type="page"/>
      </w:r>
      <w:bookmarkStart w:id="5" w:name="_GoBack"/>
      <w:bookmarkEnd w:id="5"/>
    </w:p>
    <w:sdt>
      <w:sdtPr>
        <w:alias w:val="Heading 1:"/>
        <w:tag w:val="Heading 1:"/>
        <w:id w:val="1549648056"/>
        <w:placeholder>
          <w:docPart w:val="C731FD9407924E2483D10DBA8E376F73"/>
        </w:placeholder>
        <w:temporary/>
        <w:showingPlcHdr/>
        <w15:appearance w15:val="hidden"/>
      </w:sdtPr>
      <w:sdtEndPr/>
      <w:sdtContent>
        <w:p w14:paraId="5992E5E5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D959CE2E26FA4C01957F43B2E825C677"/>
        </w:placeholder>
        <w:temporary/>
        <w:showingPlcHdr/>
        <w15:appearance w15:val="hidden"/>
      </w:sdtPr>
      <w:sdtEndPr/>
      <w:sdtContent>
        <w:p w14:paraId="738A76B4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21F8C28A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816F192E39F247BA884FF42517A567CD"/>
        </w:placeholder>
        <w:temporary/>
        <w:showingPlcHdr/>
        <w15:appearance w15:val="hidden"/>
      </w:sdtPr>
      <w:sdtEndPr/>
      <w:sdtContent>
        <w:p w14:paraId="5F4BF861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00848FB0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7888FC5F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3A46B383" w14:textId="77777777" w:rsidR="00C6554A" w:rsidRPr="00D5413C" w:rsidRDefault="00787C10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E5946760CA3B4F88925AA2E4FF958903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82AB44930CAC455F8C06F2A986B1B64B"/>
        </w:placeholder>
        <w:temporary/>
        <w:showingPlcHdr/>
        <w15:appearance w15:val="hidden"/>
      </w:sdtPr>
      <w:sdtEndPr/>
      <w:sdtContent>
        <w:p w14:paraId="4561764A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4703DC95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9D16E" w14:textId="77777777" w:rsidR="00787C10" w:rsidRDefault="00787C10" w:rsidP="00C6554A">
      <w:pPr>
        <w:spacing w:before="0" w:after="0" w:line="240" w:lineRule="auto"/>
      </w:pPr>
      <w:r>
        <w:separator/>
      </w:r>
    </w:p>
  </w:endnote>
  <w:endnote w:type="continuationSeparator" w:id="0">
    <w:p w14:paraId="4D6623B3" w14:textId="77777777" w:rsidR="00787C10" w:rsidRDefault="00787C1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B17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E4EF0" w14:textId="77777777" w:rsidR="00787C10" w:rsidRDefault="00787C1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7E02102" w14:textId="77777777" w:rsidR="00787C10" w:rsidRDefault="00787C1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EJzA3NTYwsDIzNLUyUdpeDU4uLM/DyQAsNaAMHSVtAsAAAA"/>
  </w:docVars>
  <w:rsids>
    <w:rsidRoot w:val="005E3399"/>
    <w:rsid w:val="002554CD"/>
    <w:rsid w:val="00293B83"/>
    <w:rsid w:val="002B4294"/>
    <w:rsid w:val="00333D0D"/>
    <w:rsid w:val="004C049F"/>
    <w:rsid w:val="005000E2"/>
    <w:rsid w:val="005E3399"/>
    <w:rsid w:val="006A3CE7"/>
    <w:rsid w:val="00787C10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38513"/>
  <w15:chartTrackingRefBased/>
  <w15:docId w15:val="{C2C351B0-F7E3-4BFC-B27D-3ED5F357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ish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31FD9407924E2483D10DBA8E376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02934-68D8-402E-A78E-C87DF18E5AFC}"/>
      </w:docPartPr>
      <w:docPartBody>
        <w:p w:rsidR="00000000" w:rsidRDefault="00732752">
          <w:pPr>
            <w:pStyle w:val="C731FD9407924E2483D10DBA8E376F73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D959CE2E26FA4C01957F43B2E825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1651-A2FB-4EDA-B3E6-E08BCB8968DA}"/>
      </w:docPartPr>
      <w:docPartBody>
        <w:p w:rsidR="00FA6547" w:rsidRDefault="00732752" w:rsidP="00C6554A">
          <w:r>
            <w:t>To replace the placeholder text on this page, you can just select it all and then start typing. But don’t do that just yet!</w:t>
          </w:r>
        </w:p>
        <w:p w:rsidR="00000000" w:rsidRDefault="00732752">
          <w:pPr>
            <w:pStyle w:val="D959CE2E26FA4C01957F43B2E825C677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816F192E39F247BA884FF42517A5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E60B3-7ABB-4B3D-8CEE-B38D0F567C83}"/>
      </w:docPartPr>
      <w:docPartBody>
        <w:p w:rsidR="00FA6547" w:rsidRPr="00514122" w:rsidRDefault="00732752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732752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732752">
          <w:pPr>
            <w:pStyle w:val="816F192E39F247BA884FF42517A567CD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E5946760CA3B4F88925AA2E4FF95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8C1E-951B-458D-8FA7-DEFF31D6500B}"/>
      </w:docPartPr>
      <w:docPartBody>
        <w:p w:rsidR="00000000" w:rsidRDefault="00732752">
          <w:pPr>
            <w:pStyle w:val="E5946760CA3B4F88925AA2E4FF958903"/>
          </w:pPr>
          <w:r>
            <w:t>Heading 2</w:t>
          </w:r>
        </w:p>
      </w:docPartBody>
    </w:docPart>
    <w:docPart>
      <w:docPartPr>
        <w:name w:val="82AB44930CAC455F8C06F2A986B1B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7329-06DD-41BF-96E6-1F661490F1DE}"/>
      </w:docPartPr>
      <w:docPartBody>
        <w:p w:rsidR="00FA6547" w:rsidRDefault="00732752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732752">
          <w:pPr>
            <w:pStyle w:val="82AB44930CAC455F8C06F2A986B1B64B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2"/>
    <w:rsid w:val="007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495DF28C541B9ABA7FD5F5958BFE6">
    <w:name w:val="60C495DF28C541B9ABA7FD5F5958BFE6"/>
  </w:style>
  <w:style w:type="paragraph" w:customStyle="1" w:styleId="2257EA455D0747599CB9889A61A1C635">
    <w:name w:val="2257EA455D0747599CB9889A61A1C635"/>
  </w:style>
  <w:style w:type="paragraph" w:customStyle="1" w:styleId="24997D1985454BF8B388A2010A7C3CE0">
    <w:name w:val="24997D1985454BF8B388A2010A7C3CE0"/>
  </w:style>
  <w:style w:type="paragraph" w:customStyle="1" w:styleId="15AEF3ED84284A01BBA235A2078C4CDD">
    <w:name w:val="15AEF3ED84284A01BBA235A2078C4CDD"/>
  </w:style>
  <w:style w:type="paragraph" w:customStyle="1" w:styleId="37B31C4B94C24C288247491AD12182E2">
    <w:name w:val="37B31C4B94C24C288247491AD12182E2"/>
  </w:style>
  <w:style w:type="paragraph" w:customStyle="1" w:styleId="C731FD9407924E2483D10DBA8E376F73">
    <w:name w:val="C731FD9407924E2483D10DBA8E376F73"/>
  </w:style>
  <w:style w:type="paragraph" w:customStyle="1" w:styleId="D959CE2E26FA4C01957F43B2E825C677">
    <w:name w:val="D959CE2E26FA4C01957F43B2E825C67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816F192E39F247BA884FF42517A567CD">
    <w:name w:val="816F192E39F247BA884FF42517A567CD"/>
  </w:style>
  <w:style w:type="paragraph" w:customStyle="1" w:styleId="E5946760CA3B4F88925AA2E4FF958903">
    <w:name w:val="E5946760CA3B4F88925AA2E4FF958903"/>
  </w:style>
  <w:style w:type="paragraph" w:customStyle="1" w:styleId="82AB44930CAC455F8C06F2A986B1B64B">
    <w:name w:val="82AB44930CAC455F8C06F2A986B1B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</dc:creator>
  <cp:keywords/>
  <dc:description/>
  <cp:lastModifiedBy>Renish Bhaskaran</cp:lastModifiedBy>
  <cp:revision>1</cp:revision>
  <dcterms:created xsi:type="dcterms:W3CDTF">2019-05-11T05:44:00Z</dcterms:created>
  <dcterms:modified xsi:type="dcterms:W3CDTF">2019-05-11T05:47:00Z</dcterms:modified>
</cp:coreProperties>
</file>